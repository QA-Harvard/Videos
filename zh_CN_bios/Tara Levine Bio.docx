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A65B3" w14:textId="77777777" w:rsidR="003C3E84" w:rsidRPr="00FE7664" w:rsidRDefault="003C3E84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  <w:bookmarkStart w:id="0" w:name="_GoBack"/>
    </w:p>
    <w:p w14:paraId="716C6A87" w14:textId="66228F88" w:rsidR="00CA32AD" w:rsidRPr="00FE7664" w:rsidRDefault="00FE7664" w:rsidP="00CA32AD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</w:rPr>
        <w:t>Tara Levine 是 Ocean Spray 欧洲、中东和非洲区 (EMEA) 副总裁，管理整个 EMEA 区的饮料与食品业务。</w:t>
      </w:r>
      <w:r>
        <w:rPr>
          <w:color w:val="000000"/>
          <w:sz w:val="24"/>
        </w:rPr>
        <w:t>Tara 负责该多品牌组合的所有商业事宜，包括业务开发、营销、创新、财务和运营。</w:t>
      </w:r>
      <w:r>
        <w:rPr>
          <w:color w:val="000000"/>
          <w:sz w:val="24"/>
        </w:rPr>
        <w:t xml:space="preserve">她还领导相关工作，将越橘和 Ocean Spray 品牌引入新市场和新兴市场。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73FA976" w14:textId="77777777" w:rsidR="00CA32AD" w:rsidRPr="00FE7664" w:rsidRDefault="00CA32AD" w:rsidP="00CA32AD">
      <w:pPr>
        <w:shd w:val="clear" w:color="auto" w:fill="FFFFFF"/>
        <w:rPr>
          <w:color w:val="000000"/>
          <w:sz w:val="24"/>
          <w:szCs w:val="24"/>
        </w:rPr>
      </w:pPr>
    </w:p>
    <w:p w14:paraId="10550DC7" w14:textId="47865D11" w:rsidR="00CA32AD" w:rsidRPr="00FE7664" w:rsidRDefault="00CA2DF8" w:rsidP="00CA32AD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</w:rPr>
        <w:t>在担任现有国际职位之前，Tara 曾任 Ocean Spray 北美业务营销总监，实现了由创新和基础业务扩张推动的两位数业务增长。</w:t>
      </w:r>
      <w:r>
        <w:rPr>
          <w:color w:val="000000"/>
          <w:sz w:val="24"/>
        </w:rPr>
        <w:t>她曾经在宝洁任职，负责管理 Gillette 全球男性修面剂业务和 Right Guard 北美业务，推出了 Oral-B/Disney Stages 牙刷产品线。</w:t>
      </w:r>
      <w:r>
        <w:rPr>
          <w:color w:val="000000"/>
          <w:sz w:val="24"/>
        </w:rPr>
        <w:t>此前，她曾任 Catalyst 的研究与咨询服务总监。Catalyst 是一家推动商业女性进步的非营利研究咨询机构。</w:t>
      </w:r>
      <w:r>
        <w:rPr>
          <w:color w:val="000000"/>
          <w:sz w:val="24"/>
        </w:rPr>
        <w:t xml:space="preserve">担任该职期间，她曾与多家财富 500 强公司合作，为其制定战略，从而充分利用组织中的女性才能，并著有《Creating Women’s Networks: </w:t>
      </w:r>
      <w:r>
        <w:rPr>
          <w:color w:val="000000"/>
          <w:sz w:val="24"/>
        </w:rPr>
        <w:t>A How-To Guide for Women and Companies》一书。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FE5313" w14:textId="77777777" w:rsidR="00CA32AD" w:rsidRPr="00FE7664" w:rsidRDefault="00CA32AD" w:rsidP="00CA32AD">
      <w:pPr>
        <w:shd w:val="clear" w:color="auto" w:fill="FFFFFF"/>
        <w:rPr>
          <w:color w:val="000000"/>
          <w:sz w:val="24"/>
          <w:szCs w:val="24"/>
        </w:rPr>
      </w:pPr>
    </w:p>
    <w:p w14:paraId="1CC5DA32" w14:textId="77777777" w:rsidR="00CA32AD" w:rsidRPr="00FE7664" w:rsidRDefault="00FE7664" w:rsidP="00FE7664">
      <w:pPr>
        <w:shd w:val="clear" w:color="auto" w:fill="FFFFFF"/>
        <w:tabs>
          <w:tab w:val="right" w:pos="9270"/>
        </w:tabs>
        <w:rPr>
          <w:rFonts w:ascii="SimSun" w:hAnsi="SimSun" w:cs="SimSun"/>
          <w:color w:val="000000"/>
          <w:sz w:val="24"/>
          <w:szCs w:val="24"/>
        </w:rPr>
      </w:pPr>
      <w:r>
        <w:rPr>
          <w:color w:val="000000"/>
          <w:sz w:val="24"/>
        </w:rPr>
        <w:t xml:space="preserve">Tara 拥有哈佛商学院工商管理硕士学位和布朗大学学士学位。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D505EEB" w14:textId="77777777" w:rsidR="000B1A07" w:rsidRPr="00FE7664" w:rsidRDefault="000B1A07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F564466" w14:textId="77777777" w:rsidR="000B1A07" w:rsidRPr="00FE7664" w:rsidRDefault="000B1A07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B1A07" w:rsidRPr="00FE7664" w:rsidSect="00E43434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D354A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068C5788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>
    <w:nsid w:val="071A1DB1"/>
    <w:multiLevelType w:val="hybridMultilevel"/>
    <w:tmpl w:val="8B466828"/>
    <w:lvl w:ilvl="0" w:tplc="44EA33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06BE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6E6CC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86E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8ED8C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F4C44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A43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6947A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A8C4A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7920B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6E103F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>
    <w:nsid w:val="1EF96288"/>
    <w:multiLevelType w:val="singleLevel"/>
    <w:tmpl w:val="47D4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>
    <w:nsid w:val="21667F88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24366376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>
    <w:nsid w:val="2F6979BB"/>
    <w:multiLevelType w:val="hybridMultilevel"/>
    <w:tmpl w:val="BD82981E"/>
    <w:lvl w:ilvl="0" w:tplc="8D58C9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7CCF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B42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8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EA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E4F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65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4C70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E23F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7B5F1F"/>
    <w:multiLevelType w:val="hybridMultilevel"/>
    <w:tmpl w:val="CF30F88C"/>
    <w:lvl w:ilvl="0" w:tplc="D548D0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4605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2CE32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240F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BE645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11256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AE6E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E270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8AF7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D06625"/>
    <w:multiLevelType w:val="hybridMultilevel"/>
    <w:tmpl w:val="E82ED5F2"/>
    <w:lvl w:ilvl="0" w:tplc="A84E21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A880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7840A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A4CA6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86D1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E00D3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BD6CA4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DA79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C3075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63B2802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>
    <w:nsid w:val="3CC76CC4"/>
    <w:multiLevelType w:val="hybridMultilevel"/>
    <w:tmpl w:val="EE724C8E"/>
    <w:lvl w:ilvl="0" w:tplc="82AA24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5883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CE7A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50E7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B2D5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8527B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685F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284892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5CC57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03747E2"/>
    <w:multiLevelType w:val="singleLevel"/>
    <w:tmpl w:val="47D4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>
    <w:nsid w:val="42EE7944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>
    <w:nsid w:val="5702276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7">
    <w:nsid w:val="5CDF134B"/>
    <w:multiLevelType w:val="hybridMultilevel"/>
    <w:tmpl w:val="8D14A7B0"/>
    <w:lvl w:ilvl="0" w:tplc="8AB4B4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F3C545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64E15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B443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5C4A0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E74DE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FEDE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D847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1A240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1AC46D3"/>
    <w:multiLevelType w:val="singleLevel"/>
    <w:tmpl w:val="2D9417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16"/>
      </w:rPr>
    </w:lvl>
  </w:abstractNum>
  <w:abstractNum w:abstractNumId="19">
    <w:nsid w:val="622E4D8F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>
    <w:nsid w:val="640E29A9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1">
    <w:nsid w:val="6C455242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>
    <w:nsid w:val="6D6E72DE"/>
    <w:multiLevelType w:val="singleLevel"/>
    <w:tmpl w:val="D19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>
    <w:nsid w:val="76F44B3A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4">
    <w:nsid w:val="7C6219D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>
    <w:nsid w:val="7D0D333B"/>
    <w:multiLevelType w:val="singleLevel"/>
    <w:tmpl w:val="E9ACF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6">
    <w:nsid w:val="7DF506E7"/>
    <w:multiLevelType w:val="singleLevel"/>
    <w:tmpl w:val="D19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7">
    <w:nsid w:val="7F984D8F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1"/>
  </w:num>
  <w:num w:numId="4">
    <w:abstractNumId w:val="20"/>
  </w:num>
  <w:num w:numId="5">
    <w:abstractNumId w:val="27"/>
  </w:num>
  <w:num w:numId="6">
    <w:abstractNumId w:val="15"/>
  </w:num>
  <w:num w:numId="7">
    <w:abstractNumId w:val="23"/>
  </w:num>
  <w:num w:numId="8">
    <w:abstractNumId w:val="22"/>
  </w:num>
  <w:num w:numId="9">
    <w:abstractNumId w:val="26"/>
  </w:num>
  <w:num w:numId="10">
    <w:abstractNumId w:val="18"/>
  </w:num>
  <w:num w:numId="11">
    <w:abstractNumId w:val="25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3"/>
  </w:num>
  <w:num w:numId="17">
    <w:abstractNumId w:val="13"/>
  </w:num>
  <w:num w:numId="18">
    <w:abstractNumId w:val="10"/>
  </w:num>
  <w:num w:numId="19">
    <w:abstractNumId w:val="1"/>
  </w:num>
  <w:num w:numId="20">
    <w:abstractNumId w:val="12"/>
  </w:num>
  <w:num w:numId="21">
    <w:abstractNumId w:val="5"/>
  </w:num>
  <w:num w:numId="22">
    <w:abstractNumId w:val="19"/>
  </w:num>
  <w:num w:numId="23">
    <w:abstractNumId w:val="8"/>
  </w:num>
  <w:num w:numId="24">
    <w:abstractNumId w:val="24"/>
  </w:num>
  <w:num w:numId="25">
    <w:abstractNumId w:val="4"/>
  </w:num>
  <w:num w:numId="26">
    <w:abstractNumId w:val="2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CA"/>
    <w:rsid w:val="00065BFE"/>
    <w:rsid w:val="000B1A07"/>
    <w:rsid w:val="000B50D6"/>
    <w:rsid w:val="000F767D"/>
    <w:rsid w:val="001716B0"/>
    <w:rsid w:val="001B5741"/>
    <w:rsid w:val="001E44B6"/>
    <w:rsid w:val="00294014"/>
    <w:rsid w:val="002A6BCA"/>
    <w:rsid w:val="002F49BA"/>
    <w:rsid w:val="002F7DD0"/>
    <w:rsid w:val="003768DA"/>
    <w:rsid w:val="00385599"/>
    <w:rsid w:val="003C3E84"/>
    <w:rsid w:val="00483386"/>
    <w:rsid w:val="006831B5"/>
    <w:rsid w:val="006B5A26"/>
    <w:rsid w:val="00737C56"/>
    <w:rsid w:val="00816D70"/>
    <w:rsid w:val="008A3015"/>
    <w:rsid w:val="009210CB"/>
    <w:rsid w:val="00AC1C0F"/>
    <w:rsid w:val="00B34C46"/>
    <w:rsid w:val="00B964F2"/>
    <w:rsid w:val="00BF7567"/>
    <w:rsid w:val="00C31970"/>
    <w:rsid w:val="00C977FE"/>
    <w:rsid w:val="00CA2DF8"/>
    <w:rsid w:val="00CA32AD"/>
    <w:rsid w:val="00CB151D"/>
    <w:rsid w:val="00D11E6A"/>
    <w:rsid w:val="00D432B0"/>
    <w:rsid w:val="00D8445B"/>
    <w:rsid w:val="00D900C7"/>
    <w:rsid w:val="00E16219"/>
    <w:rsid w:val="00E21554"/>
    <w:rsid w:val="00E40763"/>
    <w:rsid w:val="00E43434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FE70E6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SimSun" w:eastAsia="SimSun" w:hAnsi="SimSun" w:cs="SimSun"/>
        <w:lang w:val="zh-CN" w:eastAsia="zh-CN" w:bidi="zh-C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434"/>
  </w:style>
  <w:style w:type="paragraph" w:styleId="Heading1">
    <w:name w:val="heading 1"/>
    <w:basedOn w:val="Normal"/>
    <w:next w:val="Normal"/>
    <w:qFormat/>
    <w:rsid w:val="00E43434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E43434"/>
    <w:pPr>
      <w:keepNext/>
      <w:widowControl w:val="0"/>
      <w:tabs>
        <w:tab w:val="right" w:pos="9270"/>
      </w:tabs>
      <w:ind w:right="72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43434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43434"/>
    <w:pPr>
      <w:keepNext/>
      <w:tabs>
        <w:tab w:val="right" w:pos="9270"/>
      </w:tabs>
      <w:ind w:right="7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43434"/>
    <w:pPr>
      <w:keepNext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E43434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43434"/>
    <w:pPr>
      <w:keepNext/>
      <w:tabs>
        <w:tab w:val="right" w:pos="9270"/>
      </w:tabs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E43434"/>
    <w:pPr>
      <w:keepNext/>
      <w:tabs>
        <w:tab w:val="right" w:pos="9270"/>
      </w:tabs>
      <w:ind w:right="72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link w:val="Heading9Char"/>
    <w:qFormat/>
    <w:rsid w:val="00E43434"/>
    <w:pPr>
      <w:keepNext/>
      <w:widowControl w:val="0"/>
      <w:tabs>
        <w:tab w:val="right" w:pos="9270"/>
      </w:tabs>
      <w:ind w:right="162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Hidden">
    <w:name w:val="NoteHidden"/>
    <w:basedOn w:val="Normal"/>
    <w:rsid w:val="00E43434"/>
    <w:rPr>
      <w:rFonts w:ascii="SimSun" w:hAnsi="SimSun"/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E43434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E43434"/>
    <w:pPr>
      <w:spacing w:after="60"/>
    </w:pPr>
  </w:style>
  <w:style w:type="paragraph" w:customStyle="1" w:styleId="ResumeBullet">
    <w:name w:val="ResumeBullet"/>
    <w:basedOn w:val="ResumeText"/>
    <w:rsid w:val="00E43434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DefaultParagraphFont"/>
    <w:rsid w:val="00E43434"/>
    <w:rPr>
      <w:b/>
      <w:caps/>
    </w:rPr>
  </w:style>
  <w:style w:type="character" w:customStyle="1" w:styleId="JobTitle">
    <w:name w:val="JobTitle"/>
    <w:basedOn w:val="DefaultParagraphFont"/>
    <w:rsid w:val="00E43434"/>
    <w:rPr>
      <w:b/>
    </w:rPr>
  </w:style>
  <w:style w:type="paragraph" w:customStyle="1" w:styleId="Spacer">
    <w:name w:val="Spacer"/>
    <w:basedOn w:val="Normal"/>
    <w:rsid w:val="00E43434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E43434"/>
    <w:pPr>
      <w:spacing w:after="0"/>
      <w:jc w:val="both"/>
    </w:pPr>
  </w:style>
  <w:style w:type="character" w:customStyle="1" w:styleId="hidden">
    <w:name w:val="hidden"/>
    <w:basedOn w:val="DefaultParagraphFont"/>
    <w:rsid w:val="00E43434"/>
    <w:rPr>
      <w:vanish/>
      <w:color w:val="FF0000"/>
    </w:rPr>
  </w:style>
  <w:style w:type="paragraph" w:styleId="Title">
    <w:name w:val="Title"/>
    <w:basedOn w:val="Normal"/>
    <w:qFormat/>
    <w:rsid w:val="00E43434"/>
    <w:pPr>
      <w:tabs>
        <w:tab w:val="right" w:pos="10800"/>
      </w:tabs>
      <w:jc w:val="center"/>
    </w:pPr>
    <w:rPr>
      <w:b/>
      <w:sz w:val="24"/>
    </w:rPr>
  </w:style>
  <w:style w:type="paragraph" w:styleId="BodyTextIndent">
    <w:name w:val="Body Text Indent"/>
    <w:basedOn w:val="Normal"/>
    <w:rsid w:val="00E43434"/>
    <w:pPr>
      <w:ind w:left="-18"/>
    </w:pPr>
    <w:rPr>
      <w:sz w:val="18"/>
    </w:rPr>
  </w:style>
  <w:style w:type="paragraph" w:styleId="BalloonText">
    <w:name w:val="Balloon Text"/>
    <w:basedOn w:val="Normal"/>
    <w:semiHidden/>
    <w:rsid w:val="00D11E6A"/>
    <w:rPr>
      <w:rFonts w:ascii="SimSun" w:hAnsi="SimSun" w:cs="SimSun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CB151D"/>
    <w:rPr>
      <w:b/>
      <w:sz w:val="18"/>
      <w:lang w:val="zh-CN" w:eastAsia="zh-CN" w:bidi="zh-CN"/>
    </w:rPr>
  </w:style>
  <w:style w:type="paragraph" w:styleId="NormalWeb">
    <w:name w:val="Normal (Web)"/>
    <w:basedOn w:val="Normal"/>
    <w:rsid w:val="003C3E84"/>
    <w:pPr>
      <w:spacing w:before="100" w:beforeAutospacing="1" w:after="100" w:afterAutospacing="1"/>
    </w:pPr>
    <w:rPr>
      <w:rFonts w:ascii="SimSun" w:eastAsia="SimSun" w:hAnsi="SimSun"/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434"/>
  </w:style>
  <w:style w:type="paragraph" w:styleId="Heading1">
    <w:name w:val="heading 1"/>
    <w:basedOn w:val="Normal"/>
    <w:next w:val="Normal"/>
    <w:qFormat/>
    <w:rsid w:val="00E43434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E43434"/>
    <w:pPr>
      <w:keepNext/>
      <w:widowControl w:val="0"/>
      <w:tabs>
        <w:tab w:val="right" w:pos="9270"/>
      </w:tabs>
      <w:ind w:right="72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43434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43434"/>
    <w:pPr>
      <w:keepNext/>
      <w:tabs>
        <w:tab w:val="right" w:pos="9270"/>
      </w:tabs>
      <w:ind w:right="7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43434"/>
    <w:pPr>
      <w:keepNext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E43434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43434"/>
    <w:pPr>
      <w:keepNext/>
      <w:tabs>
        <w:tab w:val="right" w:pos="9270"/>
      </w:tabs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E43434"/>
    <w:pPr>
      <w:keepNext/>
      <w:tabs>
        <w:tab w:val="right" w:pos="9270"/>
      </w:tabs>
      <w:ind w:right="72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link w:val="Heading9Char"/>
    <w:qFormat/>
    <w:rsid w:val="00E43434"/>
    <w:pPr>
      <w:keepNext/>
      <w:widowControl w:val="0"/>
      <w:tabs>
        <w:tab w:val="right" w:pos="9270"/>
      </w:tabs>
      <w:ind w:right="162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Hidden">
    <w:name w:val="NoteHidden"/>
    <w:basedOn w:val="Normal"/>
    <w:rsid w:val="00E43434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E43434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E43434"/>
    <w:pPr>
      <w:spacing w:after="60"/>
    </w:pPr>
  </w:style>
  <w:style w:type="paragraph" w:customStyle="1" w:styleId="ResumeBullet">
    <w:name w:val="ResumeBullet"/>
    <w:basedOn w:val="ResumeText"/>
    <w:rsid w:val="00E43434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DefaultParagraphFont"/>
    <w:rsid w:val="00E43434"/>
    <w:rPr>
      <w:b/>
      <w:caps/>
    </w:rPr>
  </w:style>
  <w:style w:type="character" w:customStyle="1" w:styleId="JobTitle">
    <w:name w:val="JobTitle"/>
    <w:basedOn w:val="DefaultParagraphFont"/>
    <w:rsid w:val="00E43434"/>
    <w:rPr>
      <w:b/>
    </w:rPr>
  </w:style>
  <w:style w:type="paragraph" w:customStyle="1" w:styleId="Spacer">
    <w:name w:val="Spacer"/>
    <w:basedOn w:val="Normal"/>
    <w:rsid w:val="00E43434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E43434"/>
    <w:pPr>
      <w:spacing w:after="0"/>
      <w:jc w:val="both"/>
    </w:pPr>
  </w:style>
  <w:style w:type="character" w:customStyle="1" w:styleId="hidden">
    <w:name w:val="hidden"/>
    <w:basedOn w:val="DefaultParagraphFont"/>
    <w:rsid w:val="00E43434"/>
    <w:rPr>
      <w:vanish/>
      <w:color w:val="FF0000"/>
    </w:rPr>
  </w:style>
  <w:style w:type="paragraph" w:styleId="Title">
    <w:name w:val="Title"/>
    <w:basedOn w:val="Normal"/>
    <w:qFormat/>
    <w:rsid w:val="00E43434"/>
    <w:pPr>
      <w:tabs>
        <w:tab w:val="right" w:pos="10800"/>
      </w:tabs>
      <w:jc w:val="center"/>
    </w:pPr>
    <w:rPr>
      <w:b/>
      <w:sz w:val="24"/>
    </w:rPr>
  </w:style>
  <w:style w:type="paragraph" w:styleId="BodyTextIndent">
    <w:name w:val="Body Text Indent"/>
    <w:basedOn w:val="Normal"/>
    <w:rsid w:val="00E43434"/>
    <w:pPr>
      <w:ind w:left="-18"/>
    </w:pPr>
    <w:rPr>
      <w:sz w:val="18"/>
    </w:rPr>
  </w:style>
  <w:style w:type="paragraph" w:styleId="BalloonText">
    <w:name w:val="Balloon Text"/>
    <w:basedOn w:val="Normal"/>
    <w:semiHidden/>
    <w:rsid w:val="00D11E6A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CB151D"/>
    <w:rPr>
      <w:b/>
      <w:sz w:val="18"/>
      <w:lang w:val="en-US" w:eastAsia="en-US" w:bidi="ar-SA"/>
    </w:rPr>
  </w:style>
  <w:style w:type="paragraph" w:styleId="NormalWeb">
    <w:name w:val="Normal (Web)"/>
    <w:basedOn w:val="Normal"/>
    <w:rsid w:val="003C3E84"/>
    <w:pPr>
      <w:spacing w:before="100" w:beforeAutospacing="1" w:after="100" w:afterAutospacing="1"/>
    </w:pPr>
    <w:rPr>
      <w:rFonts w:ascii="Verdana" w:eastAsia="PMingLiU" w:hAnsi="Verdana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resumetemplatePC.dot" TargetMode="External"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\MSOffice\Templates\resumetemplatePC.dot</Template>
  <TotalTime>0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TETEN</vt:lpstr>
    </vt:vector>
  </TitlesOfParts>
  <Company>Harvard Business School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TETEN</dc:title>
  <dc:creator>Judy Stahl</dc:creator>
  <cp:lastModifiedBy>Ryder, Allison</cp:lastModifiedBy>
  <cp:revision>2</cp:revision>
  <cp:lastPrinted>2004-10-12T02:36:00Z</cp:lastPrinted>
  <dcterms:created xsi:type="dcterms:W3CDTF">2013-04-15T18:10:00Z</dcterms:created>
  <dcterms:modified xsi:type="dcterms:W3CDTF">2013-04-15T18:10:00Z</dcterms:modified>
</cp:coreProperties>
</file>